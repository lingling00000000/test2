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highlight w:val="none"/>
        </w:rPr>
        <w:t>2013年俄语四级真题</w:t>
      </w:r>
    </w:p>
    <w:p>
      <w:pPr>
        <w:rPr>
          <w:rFonts w:hint="default" w:ascii="Times New Roman" w:hAnsi="Times New Roman" w:cs="Times New Roman"/>
          <w:b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highlight w:val="none"/>
          <w:lang w:val="ru-RU"/>
        </w:rPr>
        <w:t>ЧАСТЬ 1    АУДИРОВАНИЕ  (15 баллов, 20 минут)</w:t>
      </w:r>
    </w:p>
    <w:p>
      <w:pPr>
        <w:rPr>
          <w:rFonts w:hint="default" w:ascii="Times New Roman" w:hAnsi="Times New Roman" w:cs="Times New Roman"/>
          <w:b/>
          <w:i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i/>
          <w:color w:val="auto"/>
          <w:sz w:val="28"/>
          <w:szCs w:val="28"/>
          <w:highlight w:val="none"/>
          <w:lang w:val="ru-RU"/>
        </w:rPr>
        <w:t>А.  Прослушайте следующие предложения и подчеркните ответ, соответствующий содержанию прослушанного.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1.  (На вопрос 1)</w:t>
      </w:r>
    </w:p>
    <w:p>
      <w:pPr>
        <w:ind w:firstLine="435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А. Книги.      В. Торт.        С. Игрушки.        D. Шоколад.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2.  (На вопрос 2)</w:t>
      </w:r>
    </w:p>
    <w:p>
      <w:pPr>
        <w:ind w:firstLine="435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А. В гостинице.   В. В институте.   С. В больнице.  D. В школе.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3.  (На вопрос 3)</w:t>
      </w:r>
    </w:p>
    <w:p>
      <w:pPr>
        <w:ind w:firstLine="435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А. На метро. В. На своей машине.  С. На автобусе.  D. На такси.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4.  (На вопрос 4)</w:t>
      </w:r>
    </w:p>
    <w:p>
      <w:pPr>
        <w:ind w:firstLine="560" w:firstLineChars="200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А. Он отдыхал в Москве.       В. Он купил новую машину.</w:t>
      </w:r>
    </w:p>
    <w:p>
      <w:pPr>
        <w:ind w:firstLine="560" w:firstLineChars="200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С. Он ездил в центр Москвы.      D. Он купил новую квартиру. 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5.  (На вопрос 5)</w:t>
      </w:r>
    </w:p>
    <w:p>
      <w:pPr>
        <w:ind w:firstLine="560" w:firstLineChars="200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А. Плавать.      В. Играть в футбол.   </w:t>
      </w:r>
    </w:p>
    <w:p>
      <w:pPr>
        <w:ind w:firstLine="560" w:firstLineChars="200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С. Играть в теннис.  D. Играть в волейбол.</w:t>
      </w:r>
    </w:p>
    <w:p>
      <w:pPr>
        <w:rPr>
          <w:rFonts w:hint="default" w:ascii="Times New Roman" w:hAnsi="Times New Roman" w:cs="Times New Roman"/>
          <w:b/>
          <w:i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i/>
          <w:color w:val="auto"/>
          <w:sz w:val="28"/>
          <w:szCs w:val="28"/>
          <w:highlight w:val="none"/>
          <w:lang w:val="ru-RU"/>
        </w:rPr>
        <w:t>В.  Прослушайте следующие диалоги и подчеркните ответ, соответствующий содержанию прослушанного.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6.  (На вопрос 6)</w:t>
      </w:r>
    </w:p>
    <w:p>
      <w:pPr>
        <w:ind w:firstLine="560" w:firstLineChars="200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А. С Сашей.    В. С Андреем.   С. С Виктором.  D. С Борисом.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7.  (На вопрос 7)</w:t>
      </w:r>
    </w:p>
    <w:p>
      <w:pPr>
        <w:ind w:firstLine="560" w:firstLineChars="200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А. К брату друга.   В. К родителям.   С. В гости.    D. В театр.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8.  (На вопрос 8)</w:t>
      </w:r>
    </w:p>
    <w:p>
      <w:pPr>
        <w:ind w:firstLine="560" w:firstLineChars="200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А. 350 рублей.  В. 50 рублей.  С. 300 рублей.  D. 250 рублей.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9.  (На вопрос 9)</w:t>
      </w:r>
    </w:p>
    <w:p>
      <w:pPr>
        <w:ind w:firstLine="560" w:firstLineChars="200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А. Экономист.  В. Программист.   С. Менеджер.  D. Инженер.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10. (На вопрос 10)</w:t>
      </w:r>
    </w:p>
    <w:p>
      <w:pPr>
        <w:ind w:firstLine="560" w:firstLineChars="200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А. Учится на факультете иностранных языков.</w:t>
      </w:r>
    </w:p>
    <w:p>
      <w:pPr>
        <w:ind w:firstLine="560" w:firstLineChars="200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В. Преподаёт иностранный язык в институте.</w:t>
      </w:r>
    </w:p>
    <w:p>
      <w:pPr>
        <w:ind w:firstLine="560" w:firstLineChars="200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С. Работает в университете.               </w:t>
      </w:r>
    </w:p>
    <w:p>
      <w:pPr>
        <w:ind w:firstLine="560" w:firstLineChars="200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. Работает в фирме.</w:t>
      </w:r>
    </w:p>
    <w:p>
      <w:pPr>
        <w:rPr>
          <w:rFonts w:hint="default" w:ascii="Times New Roman" w:hAnsi="Times New Roman" w:cs="Times New Roman"/>
          <w:b/>
          <w:i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i/>
          <w:color w:val="auto"/>
          <w:sz w:val="28"/>
          <w:szCs w:val="28"/>
          <w:highlight w:val="none"/>
          <w:lang w:val="ru-RU"/>
        </w:rPr>
        <w:t>С.  Прослушайте следующие микротексты и подчеркните ответ, соответствующий содержанию прослушанного.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11. (На вопрос 11)</w:t>
      </w:r>
    </w:p>
    <w:p>
      <w:pPr>
        <w:ind w:firstLine="560" w:firstLineChars="200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А. В школе.   В. В институте.    С. В газете.    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. В фирме.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12. (На вопрос 12)</w:t>
      </w:r>
    </w:p>
    <w:p>
      <w:pPr>
        <w:ind w:firstLine="560" w:firstLineChars="200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А. Из Санкт-Петербурга.   В. Из Москвы.  </w:t>
      </w:r>
    </w:p>
    <w:p>
      <w:pPr>
        <w:ind w:firstLine="560" w:firstLineChars="200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С. Из Киева.       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. Из Сочи.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13. (На вопрос 13) </w:t>
      </w:r>
    </w:p>
    <w:p>
      <w:pPr>
        <w:ind w:firstLine="560" w:firstLineChars="200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А. Учебники.  В. Энциклопедию.   С. Романы.   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. Журналы.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14. (На вопрос 14)</w:t>
      </w:r>
    </w:p>
    <w:p>
      <w:pPr>
        <w:ind w:firstLine="560" w:firstLineChars="200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А. В Доме культуры.    В. В детском саду.   </w:t>
      </w:r>
    </w:p>
    <w:p>
      <w:pPr>
        <w:ind w:firstLine="560" w:firstLineChars="200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С. В поликлинике.   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. В клубе.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15. (На вопрос 15) </w:t>
      </w:r>
    </w:p>
    <w:p>
      <w:pPr>
        <w:ind w:firstLine="560" w:firstLineChars="200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А. В 13 лет.    В. В 14 лет.     С. В 33 года.     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. В 18 лет.</w:t>
      </w:r>
    </w:p>
    <w:p>
      <w:pPr>
        <w:rPr>
          <w:rFonts w:hint="default" w:ascii="Times New Roman" w:hAnsi="Times New Roman" w:cs="Times New Roman"/>
          <w:b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highlight w:val="none"/>
          <w:lang w:val="ru-RU"/>
        </w:rPr>
        <w:t>ЧАСТЬ 11  ЧТЕНИЕ  (40 баллов, 35 минут)</w:t>
      </w:r>
    </w:p>
    <w:p>
      <w:pPr>
        <w:rPr>
          <w:rFonts w:hint="default" w:ascii="Times New Roman" w:hAnsi="Times New Roman" w:cs="Times New Roman"/>
          <w:b/>
          <w:i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i/>
          <w:color w:val="auto"/>
          <w:sz w:val="28"/>
          <w:szCs w:val="28"/>
          <w:highlight w:val="none"/>
          <w:lang w:val="ru-RU"/>
        </w:rPr>
        <w:t>Прочитайте следующие микротексты и подчеркните ответ, соответствующий содержанию прочитанного.</w:t>
      </w:r>
    </w:p>
    <w:p>
      <w:pP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  <w:t>Микротекст 1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Профессор Иван Сергеевич Васильев родился в Киеве, сейчас работает в Новосибирске. Уже почти 40 лет он занимается физикой. Иван Сергеевич руководит лабораторией, которая разработывает новые приборы. Кроме того, он читает лекции в разных вузах Новосибирска, занимается со студентами и аспирантами. Иногда его приглашают читать лекции в других городах. Прошлой осенью профессор Васильев преподавал физику в университетах Минска, а два года назад читал лекции в Москве. Профессору 57 лет, но он молодо выглядит, потому что каждый день он занимается спортом.</w:t>
      </w:r>
    </w:p>
    <w:p>
      <w:pP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  <w:t>16. Где работает Иван Сергеевич?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В Москве.      В. В Новосибирске.        С. В Минске.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В Киеве.</w:t>
      </w:r>
    </w:p>
    <w:p>
      <w:pP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  <w:t>17. Что делал Иван Сергеевич прошлой осенью?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Он разрабатывал новые приборы в Киеве. 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В. Он занимается со студентами в Киеве.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С. Он читал лекции в Москве.              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Он преподавал физику в Минске.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</w:p>
    <w:p>
      <w:pP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  <w:t>Микротекст 2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Я рад, что живу в Москве и учусь здесь в университете. Мне очень нравится русский язык, потому что это трудный, но очень красивый язык. Я уже немного понимаю, что говорят москвичи в метро, в магазине, на улице. Я был на Арбате. А ещё хочу поехать на экскурсию в Кремль.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Я живу в общежитии. Это очень хорошее общежитие, потому что недалеко находится парк. Моя комната небольшая, но очень удобная. У меня хороший сосед. Он тоже студент, приехал из Китая. Мой сосед очень симпатичный человек. Он хорошо готовит. Я не люблю готовить, поэтому я обедаю в университете в столовой. Во-первых, это очень удобно и недорого. Во-вторых, мне очень нравятся русские блюда. А в воскресенье мой сосед приготовил мясо по-китайски, и мы обедали вместе, а потом мы ходили в кино.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В декабре у нас каникулы, но я не могу вернуться в Америку. Мои друзья из Петербурга пригласили меня в гости. Я давно хотел поехать туда и посмотреть площади, улицы, музеи Петербурга.</w:t>
      </w:r>
    </w:p>
    <w:p>
      <w:pP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  <w:t>18. Что автор ещё не успел сделать в Москве?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Осмотреть метро.                  В. Побывать на Арбате.  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С. Поехать в Кремль.              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Сходить в магазин.</w:t>
      </w:r>
    </w:p>
    <w:p>
      <w:pP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  <w:t>19. Почему автор считает, что его общежитие хорошее?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Оно очень большое.                В. Оно очень красивое.    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С. Оно находится в центре города.       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Оно находится недалеко от парка.</w:t>
      </w:r>
    </w:p>
    <w:p>
      <w:pP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  <w:t>20. Почему автор обедает в столовой?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Он всегда очень занят.               В. Он не любит готовить.  </w:t>
      </w:r>
    </w:p>
    <w:p>
      <w:pPr>
        <w:ind w:firstLine="360" w:firstLineChars="15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 С. В комнате неудобно готовить.     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Интересно обедать с соседом в столовой.</w:t>
      </w:r>
    </w:p>
    <w:p>
      <w:pP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  <w:t>21. Что автор хочет сделать во время каникул?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А. Поехать в Петербург.                В. Вернуться в Америку.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С. Посмотреть музеи Москвы.           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Пригласить друга к себе в гости.</w:t>
      </w:r>
    </w:p>
    <w:p>
      <w:pP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  <w:t>Микротекст 3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Виктор учился в школе в десятом классе. Его друзья часто говорили о том, что они будут делать, когда окончат школу. Они спросили Виктора: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-- А кем ты хочешь стать?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-- Я хочу стать писателем.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-- Как же ты можешь стать писателем?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Виктор ничего не ответил.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Когда он окончил школу, он пришёл в Литературный институт. Секретарь внимательно посмотрел его документы и спросил: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-- А у вас есть рассказы, стихи?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-- Нет, -- ответил Виктор. – Я хочу поступить в этот институт, чтобы стать писателем.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Секретарь объяснил Виктору, что это невозможно, сюда поступают люди, которые уже пишут рассказы или стихи.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Виктор вернулся домой и сказал себе: «Буду писать рассказ». Но о чём? Он совсем не знал жизни. «Нужно работать, а потом уже поступать в институт», -- решил Виктор.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Летом вместе с геологами он поехал на Север. Виктору очень хотелось написать рассказ о геологах: у них интересная работа, они делают открытия. Геологи старались помочь ему. Они рассказывали Виктору всё самое интересное из своей жизни.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Так прошло полтора месяца. Когда они прощались, один из геологов сказал: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-- Мы желаем тебе стать хорошим писателем.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-- Спасибо, -- ответил Виктор. –Но я твёрдо решил стать геологом.</w:t>
      </w:r>
    </w:p>
    <w:p>
      <w:pP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  <w:t>22. Когда друзья Виктора часто говорили о том, кем они будут?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А. Когда друзья Виктора уже окончили школу.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В. Когда Виктор пришёл в Литературный институт.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С. Когда Виктор учился в школе в десятом классе.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Когда друзья Виктора писали рассказы или стихи.</w:t>
      </w:r>
    </w:p>
    <w:p>
      <w:pP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  <w:t>23. Почему Виктору невозможно было поступить в Литературный институт?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Он ещё совсем не знал жизни.         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В. Он не писал рассказов или стихов.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С. Ему не удалось окончить школу.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Секретарь невнимательно смотреть его документы.</w:t>
      </w:r>
    </w:p>
    <w:p>
      <w:pP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  <w:t>24. Зачем Виктор поехал на Север?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А. Чтобы поработать с геологами и сделать открытия.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В. Чтобы узнать жизнь геологов и написать рассказ о них.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С. Чтобы найти интересную работу.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Чтобы помочь геологам.</w:t>
      </w:r>
    </w:p>
    <w:p>
      <w:pP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  <w:t>25. Кем Виктор решил стать в конце концов?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Геологом.       В. Писателем.      С. Инженером.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Учителем.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</w:p>
    <w:p>
      <w:pP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  <w:t>Микротекст 4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Володя пошёл в магазин, чтобы посмотреть, какие там есть мобильные телефоны.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В магазине Володя увидел мальчика, который искал что-то на полу. «Наверное, деньги потерял», --подумал Володя и спросил: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--Что ты ищешь?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--Билет на поезд, --сказал мальчик. –Я живу за городом. У меня уже был билет домой, а я его потерял.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-- А ты купи ещё один билет.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-- У меня больше нет денег. Я здесь в магазине фотоаппарат купил, --ответил мальчик. – Вот, видишь?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Володя посмотрел на фотоаппарат, подумал и сказал: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-- Тогда пойдём ко мне домой. Я попрошу у отца денег.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-- Нет, спасибо. Мне домой ехать надо.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-- А как же ты поедешь без билета? –спросил Володя.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-- Если проводник будет проверять билеты, я ему всё расскажу, как было, -- сказал мальчик.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Мальчик вышел из магазина. Вдруг Володя увидел около кассы на полу билет. Он поднял его и побежал за мальчиком. Но мальчика уже не было.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Володя поехал на вокзал и рассказал проводнику, как мальчик покупал в магазине фотоаппарат и потерял билет...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В вагон, куда ехал мальчик, вошёл проводник. Он спросил у него билет, но мальчик молчал. Тогда проводник спросил: «Что ты купил сегодня в магазине?» Мальчик показал ему фотоаппарат.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-- Всё в порядке. – сказал проводник. – Нам обо всём рассказал твой друг. Вот твой билет.</w:t>
      </w:r>
    </w:p>
    <w:p>
      <w:pP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  <w:t>26. Зачем Володя пошёл в магазин?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Чтобы искать билет на поезд.      В. Чтобы заказать новую книгу. 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С. Чтобы посмотреть мобильные телефоны.  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Чтобы выбрать фотоаппарат для мальчика.</w:t>
      </w:r>
    </w:p>
    <w:p>
      <w:pP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  <w:t>27. Что мальчик купил в магазине?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Фотоаппарат.     В. Книгу.       С. Билет на поезд.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Мобильный телефон.</w:t>
      </w:r>
    </w:p>
    <w:p>
      <w:pP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  <w:t>28. Где Володя нашёл билет?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В магазине.      В. На улице.    С. В зале вокзала. 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В вагоне поезда.</w:t>
      </w:r>
    </w:p>
    <w:p>
      <w:pP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  <w:t>29. Куда поехал мальчик, когда он вышел из магазина?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В школу.        В. На вокзал.     С. На почту.     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В парк.</w:t>
      </w:r>
    </w:p>
    <w:p>
      <w:pP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  <w:t>30. Что сделал Володя для этого мальчика?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А. Он дал мальчику деньги на билет.     В. Он купил мальчику билет на поезд.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С. Он нашёл билет и рассказал проводнику обо всём. 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Он попросил проводника передать мальчику фотоаппарат.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</w:p>
    <w:p>
      <w:pP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  <w:t>Микротекст 5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Однажды, когда я был в Венгрии, я познакомился с одной знаменитой женщиной, которую зовут Като Ломб. Если вы думаете, что я был не прав, когда назвал эту женщину знаменитой, то вы ошибаетесь. Эта женщина работает переводчицей. Кроме своего родного языка, она знает 16 языков.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Като изучала в школе два языка: французский и латинский. Китайский язык она изучала с учительницей, а все остальные языки она изучала самостоятельно.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-- На каких языках вы работаете больше всего?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-- Пожалуй, на английском.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-- Это ваш самый любимый язык?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-- Нет, мой самый любимый язык – русский. По-моему, это самый красивый язык.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Като говорит по-русски правильно, без грамматических ошибок, иногда только делает неправильное ударение (重音).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-- Наверное, очень трудно, когда вы должны переходить с одного языка на другой, когда вы должны говорить на разных языках.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-- Да, но у меня есть свой метод. Обычно я всегда знаю, на каком языке буду работать. Например, в среду я буду работать на английском языке. Всю неделю, когда я буду гулять, я буду думать на английском языке и писать на этом языке.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-- А что вы пишете?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-- Я пишу дневник. Это помогает мне переходить на другой язык.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Она подарила мне книгу, которую она написала. Книга называется «Как я выучила 16 языков».</w:t>
      </w:r>
    </w:p>
    <w:p>
      <w:pP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  <w:t>31. Кто такая Като Ломб?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Она учительница.  В. Она журналистка.   С. Она артистка.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Она переводчица.</w:t>
      </w:r>
    </w:p>
    <w:p>
      <w:pP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  <w:t>32. Какой язык Като Ломб считает самым красивым?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Французский язык.  В. Английский язык.  С. Китайский язык.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Русский язык.</w:t>
      </w:r>
    </w:p>
    <w:p>
      <w:pP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  <w:t>33. Сколько иностранных языков Като Ломб изучала самостоятельно?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2 языка.           В. 16 языков.        С. 3 языка.  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13 языков.</w:t>
      </w:r>
    </w:p>
    <w:p>
      <w:pP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  <w:t>34. Как Като Ломб изучала китайский язык?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С учительницей.   В. С переводчицей.   С. Самостоятельно.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С родителями.</w:t>
      </w:r>
    </w:p>
    <w:p>
      <w:pP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  <w:t>35. Какое из следующих предложений не соответствует содержанию текста?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А. Като Ломб написала книгу «Как я выучила 16 языков».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В. Писать дневник помогает Като Ломбу переходить на другой язык.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С. Когда Като Ломб гуляет, она всегда думает на английском языке.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Обычно Като Ломб всегда знает, на каком языке она будет работать.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</w:p>
    <w:p>
      <w:pP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  <w:t>ЧАСТЬ 111  СЛОВА И ГРАММАТИКА                       (15 баллов, 20 минут)</w:t>
      </w:r>
    </w:p>
    <w:p>
      <w:pPr>
        <w:rPr>
          <w:rFonts w:hint="default" w:ascii="Times New Roman" w:hAnsi="Times New Roman" w:cs="Times New Roman"/>
          <w:b/>
          <w:i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i/>
          <w:color w:val="auto"/>
          <w:sz w:val="24"/>
          <w:szCs w:val="24"/>
          <w:highlight w:val="none"/>
          <w:lang w:val="ru-RU"/>
        </w:rPr>
        <w:t>Прочитайте предложения и подчеркните самый подходящий вариант для подстановки.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36. Если ты эмоциональный человек, то почему же ты должен _________ свою радость?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покрывать        В. закрывать       С. открывать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скрывать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37. Китайские экономисты _________ огромный вклад в развитие финансовыой теории.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перенесли        В. внесли          С. нанесли  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принесли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38. Вслед за Россией и США Китай сегодня самостоятельно ________ человека в космос.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запустил         В. опустил         С. отпустил  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пропустил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39. Он всё время всматривался в лицо девушки, пытаясь _________, где он её видел.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запомнить        В. напомнить      С. вспомнить 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помнить</w:t>
      </w:r>
    </w:p>
    <w:p>
      <w:pPr>
        <w:ind w:left="410" w:hanging="410" w:hangingChars="171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40. Собрание продолжалось весь день, только к вечеру председатель ______ собрание закрытым.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заявил            В. объявил        С. проявил   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предъявил</w:t>
      </w:r>
    </w:p>
    <w:p>
      <w:pPr>
        <w:ind w:left="410" w:hanging="410" w:hangingChars="171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41. В настоящее время в Эрмитаже ________ более двух миллионов картин, скульптур, изделий из серебра, золота.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охранит           В. сохранится     С. хранит    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хранится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42. После окончания университета он ______ на работу в компьютерную фирму.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построился      В. устроился       С. устроил   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построил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43. Вчера наша библиотека купила двести двадцать четыре __________.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новые книги     В. новых книг      С. новой книги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новыми книгами</w:t>
      </w:r>
    </w:p>
    <w:p>
      <w:pPr>
        <w:ind w:left="410" w:hanging="410" w:hangingChars="171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44. В ходе переговоров руководители обеих стран обменялись _______ о международном положении.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мнения         В. мнениям        С. мнений    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мнениями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45. Молодой музыкант обладает _________ играть на многих инструментах.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способность     В. способностей    С. способностью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способностям</w:t>
      </w:r>
    </w:p>
    <w:p>
      <w:pPr>
        <w:ind w:left="410" w:hanging="410" w:hangingChars="171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46. От дома до работы нет прямого сообщения, поэтому мне приходится пользоваться _______ транспорта.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двумя видами    В. двум видам      С. два вида   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двух видов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47. Вася учится очень хорошо и сдаёт все экзамены только __________.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по пятёрками     В. за пятёрки      С. на пятёрки  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в пятёрки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48. Сегодня я поняла, как же сильно скучала ________ все эти дни...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про тебя         В. по тебе         С. к тебе      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на тебя</w:t>
      </w:r>
    </w:p>
    <w:p>
      <w:pPr>
        <w:ind w:left="410" w:hanging="410" w:hangingChars="171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49. Руководство компании решило сосредоточить все усилия _________ выполнении годового плана к концу ноября.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в               В. о               С. по         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на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50. Информация растёт, и её объём увеличивается _______ два раза через каждые 15 лет.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за              В. на              С. в          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по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51. ________ этой неделе Настя часто задерживается на работе.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На              В. За              С. По        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К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52. Работа, которую мы выполнили за неделю, оказалась _______, чем мы думали.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трудной         В. трудно          С. трудна     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труднее</w:t>
      </w:r>
    </w:p>
    <w:p>
      <w:pPr>
        <w:ind w:left="410" w:hanging="410" w:hangingChars="171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53. В городе открылась всероссийская конференция, _________ развитию туризма на Северном Кавказе.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посвящённому    В. посвящённая    С. посвятившему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посвятившая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54. Все товары, __________ в Россию из Японии, проходят тщательную проверку.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поступающие     В. вступающие    С. наступающие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приступающие</w:t>
      </w:r>
    </w:p>
    <w:p>
      <w:pPr>
        <w:ind w:left="410" w:hanging="410" w:hangingChars="171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55. Я полностью поддерживаю всё содержание этого заявления, и мне к нему ______ добавить.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ничего           В. нечего         С. не с чем     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ни к чему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56. Если по телевизору идёт ________ интересное, мы смотрим передачу.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кое-что          В. что-то          С. что-нибудь  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ничто</w:t>
      </w:r>
    </w:p>
    <w:p>
      <w:pPr>
        <w:ind w:left="410" w:hanging="410" w:hangingChars="171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57. Он без сожалений отказался от городских удобств и теперь уедет _______ на работу в деревню.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навсегда         В. всегда          С. вечно       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постоянно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58. _______ развития промышленности ухудшилось экологическое состояние человечества.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В качестве       В. В память        С. В честь     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В результате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59. Родители хотят, ______ ребёнок делал то, о чём его просят.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чтобы           В. что             С. как         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когда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60. Я предпочитаю ходить пешком, ________ можно ездить на автобусе.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будто            В. хотя            С. что         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как</w:t>
      </w:r>
    </w:p>
    <w:p>
      <w:pPr>
        <w:ind w:left="410" w:hanging="410" w:hangingChars="171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61. Нет в русской литературе ни одного большого писателя, _______ жизнь не была бы связана с Петербургом.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что             В. какая           С. чья           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которая</w:t>
      </w:r>
    </w:p>
    <w:p>
      <w:pPr>
        <w:ind w:left="410" w:hanging="410" w:hangingChars="171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62. Владимир Путин прибыл в Крым, _______ пройдёт заседание Российско-украинской межгосударственной комиссии.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где             В. куда            С. откуда        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который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63. Я не написал тебе письма, ________ у меня не было свободного времени.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когда           В. если            С. потому что    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как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64. Местные заводы за пять дней дают столько товаров, ______ выпускали раньше за месяц.</w:t>
      </w:r>
    </w:p>
    <w:p>
      <w:pPr>
        <w:ind w:firstLine="480" w:firstLineChars="20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насколько       В. сколько         С. так как        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чтобы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65. Он такой справедливый человек, ________ я никогда не видела потом.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 xml:space="preserve">А. чего            В. чьих           С. которого       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. каких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</w:p>
    <w:p>
      <w:pP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  <w:t>ЧАСТЬ  1У  ПЕРЕВОД                                    (15 баллов, 15 минут)</w:t>
      </w:r>
    </w:p>
    <w:p>
      <w:pPr>
        <w:rPr>
          <w:rFonts w:hint="default" w:ascii="Times New Roman" w:hAnsi="Times New Roman" w:cs="Times New Roman"/>
          <w:b/>
          <w:i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i/>
          <w:color w:val="auto"/>
          <w:sz w:val="24"/>
          <w:szCs w:val="24"/>
          <w:highlight w:val="none"/>
          <w:lang w:val="ru-RU"/>
        </w:rPr>
        <w:t>Переведите следующие предложения на китайский язык.</w:t>
      </w:r>
    </w:p>
    <w:p>
      <w:pPr>
        <w:ind w:left="410" w:hanging="410" w:hangingChars="171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66. Сегодня на вечере будет выступать молодой писатель, новую книгу которого все сейчас горячо обсуждают.</w:t>
      </w:r>
    </w:p>
    <w:p>
      <w:pPr>
        <w:ind w:left="410" w:hanging="410" w:hangingChars="171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</w:p>
    <w:p>
      <w:pPr>
        <w:ind w:left="410" w:hanging="410" w:hangingChars="171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67. Университет даёт студентам возможность приобрести знания, помогает им стать специалистами в области науки и культуры.</w:t>
      </w:r>
    </w:p>
    <w:p>
      <w:pPr>
        <w:ind w:left="410" w:hanging="410" w:hangingChars="171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</w:p>
    <w:p>
      <w:pPr>
        <w:ind w:left="410" w:hanging="410" w:hangingChars="171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68. Ни прогулки, ни экскурсии, ни игры в футбол – ничто не волнует меня так, как чтение интересной книги.</w:t>
      </w:r>
    </w:p>
    <w:p>
      <w:pPr>
        <w:ind w:left="410" w:hanging="410" w:hangingChars="171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</w:p>
    <w:p>
      <w:pPr>
        <w:ind w:left="410" w:hanging="410" w:hangingChars="171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69. Настоящий друг поможет тебе в беде, радуется твоим успехам и всегда говорит тебе правду.</w:t>
      </w:r>
    </w:p>
    <w:p>
      <w:pPr>
        <w:ind w:left="410" w:hanging="410" w:hangingChars="171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</w:p>
    <w:p>
      <w:pPr>
        <w:ind w:left="410" w:hanging="410" w:hangingChars="171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70. Праздник Весны является Новым годом по лунному календарю и самым важным народным традиционным праздником в Китае.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</w:p>
    <w:p>
      <w:pP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  <w:t>ЧАСТЬ  У   КРАТКОЕ ИЗЛОЖЕНИЕ                      (15 баллов, 30 минут)</w:t>
      </w:r>
    </w:p>
    <w:p>
      <w:pPr>
        <w:rPr>
          <w:rFonts w:hint="default" w:ascii="Times New Roman" w:hAnsi="Times New Roman" w:cs="Times New Roman"/>
          <w:b/>
          <w:i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i/>
          <w:color w:val="auto"/>
          <w:sz w:val="24"/>
          <w:szCs w:val="24"/>
          <w:highlight w:val="none"/>
          <w:lang w:val="ru-RU"/>
        </w:rPr>
        <w:t>71. Напишите краткое изложение (не меньше 80 слов) на тему «Как я провожу свободное время?».</w:t>
      </w:r>
    </w:p>
    <w:p>
      <w:pP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  <w:t>План: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1. Когда у вас бывает свободное время?</w:t>
      </w:r>
    </w:p>
    <w:p>
      <w:pPr>
        <w:ind w:firstLine="435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  <w:t>2. Что вы делаете в свободное время?</w:t>
      </w:r>
    </w:p>
    <w:p>
      <w:pPr>
        <w:rPr>
          <w:rFonts w:hint="default" w:ascii="Times New Roman" w:hAnsi="Times New Roman" w:cs="Times New Roman"/>
          <w:b/>
          <w:color w:val="auto"/>
          <w:sz w:val="24"/>
          <w:szCs w:val="24"/>
          <w:highlight w:val="none"/>
          <w:lang w:val="ru-RU"/>
        </w:rPr>
      </w:pPr>
    </w:p>
    <w:p>
      <w:pPr>
        <w:rPr>
          <w:rFonts w:hint="default" w:ascii="Times New Roman" w:hAnsi="Times New Roman" w:cs="Times New Roman"/>
          <w:b/>
          <w:color w:val="auto"/>
          <w:sz w:val="28"/>
          <w:szCs w:val="28"/>
          <w:highlight w:val="none"/>
          <w:lang w:val="ru-RU"/>
        </w:rPr>
      </w:pPr>
    </w:p>
    <w:p>
      <w:pPr>
        <w:jc w:val="center"/>
        <w:rPr>
          <w:b/>
          <w:sz w:val="28"/>
          <w:szCs w:val="2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24</w:t>
    </w:r>
    <w:r>
      <w:rPr>
        <w:lang w:val="zh-CN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732F"/>
    <w:rsid w:val="000905BF"/>
    <w:rsid w:val="001666B6"/>
    <w:rsid w:val="001F1AC6"/>
    <w:rsid w:val="002061FE"/>
    <w:rsid w:val="00206DCC"/>
    <w:rsid w:val="0023182E"/>
    <w:rsid w:val="002663BF"/>
    <w:rsid w:val="002D596D"/>
    <w:rsid w:val="003533E1"/>
    <w:rsid w:val="003679D3"/>
    <w:rsid w:val="00396583"/>
    <w:rsid w:val="003A0585"/>
    <w:rsid w:val="003C546A"/>
    <w:rsid w:val="003D7A9D"/>
    <w:rsid w:val="003D7B40"/>
    <w:rsid w:val="00413AEC"/>
    <w:rsid w:val="004566A9"/>
    <w:rsid w:val="004635D7"/>
    <w:rsid w:val="004E7E36"/>
    <w:rsid w:val="00504780"/>
    <w:rsid w:val="0051732F"/>
    <w:rsid w:val="005A2687"/>
    <w:rsid w:val="00621C0F"/>
    <w:rsid w:val="00637083"/>
    <w:rsid w:val="0069467D"/>
    <w:rsid w:val="006E3FEA"/>
    <w:rsid w:val="00742011"/>
    <w:rsid w:val="007C79B2"/>
    <w:rsid w:val="007D6FD5"/>
    <w:rsid w:val="00837D00"/>
    <w:rsid w:val="00872846"/>
    <w:rsid w:val="00890419"/>
    <w:rsid w:val="008A476C"/>
    <w:rsid w:val="00927A45"/>
    <w:rsid w:val="00A566E3"/>
    <w:rsid w:val="00A662A7"/>
    <w:rsid w:val="00A90518"/>
    <w:rsid w:val="00AB1B0E"/>
    <w:rsid w:val="00AD6921"/>
    <w:rsid w:val="00AE499D"/>
    <w:rsid w:val="00B21AB0"/>
    <w:rsid w:val="00B551FB"/>
    <w:rsid w:val="00B94F55"/>
    <w:rsid w:val="00BD2708"/>
    <w:rsid w:val="00BE0F16"/>
    <w:rsid w:val="00C523FA"/>
    <w:rsid w:val="00C84EFD"/>
    <w:rsid w:val="00CC64D9"/>
    <w:rsid w:val="00CE5347"/>
    <w:rsid w:val="00CE5656"/>
    <w:rsid w:val="00D139D0"/>
    <w:rsid w:val="00D86549"/>
    <w:rsid w:val="00DE6DBD"/>
    <w:rsid w:val="00E001A7"/>
    <w:rsid w:val="00E27B35"/>
    <w:rsid w:val="00F03458"/>
    <w:rsid w:val="00F107D8"/>
    <w:rsid w:val="00F41B5D"/>
    <w:rsid w:val="00F55700"/>
    <w:rsid w:val="00F66A9E"/>
    <w:rsid w:val="00FD249D"/>
    <w:rsid w:val="00FE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iPriority w:val="99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1"/>
    <w:uiPriority w:val="99"/>
    <w:rPr>
      <w:rFonts w:ascii="Times New Roman" w:hAnsi="Times New Roman"/>
      <w:i/>
      <w:iCs/>
      <w:szCs w:val="24"/>
      <w:lang w:val="ru-RU"/>
    </w:rPr>
  </w:style>
  <w:style w:type="paragraph" w:styleId="3">
    <w:name w:val="Balloon Text"/>
    <w:basedOn w:val="1"/>
    <w:link w:val="8"/>
    <w:semiHidden/>
    <w:uiPriority w:val="99"/>
    <w:rPr>
      <w:sz w:val="18"/>
      <w:szCs w:val="18"/>
    </w:rPr>
  </w:style>
  <w:style w:type="paragraph" w:styleId="4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Balloon Text Char"/>
    <w:basedOn w:val="7"/>
    <w:link w:val="3"/>
    <w:semiHidden/>
    <w:locked/>
    <w:uiPriority w:val="99"/>
    <w:rPr>
      <w:rFonts w:cs="Times New Roman"/>
      <w:sz w:val="18"/>
      <w:szCs w:val="18"/>
    </w:rPr>
  </w:style>
  <w:style w:type="character" w:customStyle="1" w:styleId="9">
    <w:name w:val="Header Char"/>
    <w:basedOn w:val="7"/>
    <w:link w:val="5"/>
    <w:locked/>
    <w:uiPriority w:val="99"/>
    <w:rPr>
      <w:rFonts w:cs="Times New Roman"/>
      <w:sz w:val="18"/>
      <w:szCs w:val="18"/>
    </w:rPr>
  </w:style>
  <w:style w:type="character" w:customStyle="1" w:styleId="10">
    <w:name w:val="Footer Char"/>
    <w:basedOn w:val="7"/>
    <w:link w:val="4"/>
    <w:locked/>
    <w:uiPriority w:val="99"/>
    <w:rPr>
      <w:rFonts w:cs="Times New Roman"/>
      <w:sz w:val="18"/>
      <w:szCs w:val="18"/>
    </w:rPr>
  </w:style>
  <w:style w:type="character" w:customStyle="1" w:styleId="11">
    <w:name w:val="Body Text Char"/>
    <w:basedOn w:val="7"/>
    <w:link w:val="2"/>
    <w:locked/>
    <w:uiPriority w:val="99"/>
    <w:rPr>
      <w:rFonts w:ascii="Times New Roman" w:hAnsi="Times New Roman" w:eastAsia="宋体" w:cs="Times New Roman"/>
      <w:i/>
      <w:iCs/>
      <w:sz w:val="24"/>
      <w:szCs w:val="24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Microsoft</Company>
  <Pages>88</Pages>
  <Words>6954</Words>
  <Lines>0</Lines>
  <Paragraphs>0</Paragraphs>
  <TotalTime>188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2018-04-19T13:12:00Z</dcterms:created>
  <dc:creator>宋云云</dc:creator>
  <cp:lastModifiedBy>lenovo</cp:lastModifiedBy>
  <dcterms:modified xsi:type="dcterms:W3CDTF">2022-03-19T02:40:36Z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